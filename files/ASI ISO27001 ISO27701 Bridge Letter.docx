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98478" w14:textId="13623022" w:rsidR="00F50CC8" w:rsidRPr="00A646DF" w:rsidRDefault="002A76D6" w:rsidP="00A646DF">
      <w:pPr>
        <w:jc w:val="center"/>
        <w:rPr>
          <w:b/>
          <w:bCs/>
          <w:sz w:val="32"/>
          <w:szCs w:val="32"/>
        </w:rPr>
      </w:pPr>
      <w:r w:rsidRPr="00A646DF">
        <w:rPr>
          <w:b/>
          <w:bCs/>
          <w:sz w:val="32"/>
          <w:szCs w:val="32"/>
        </w:rPr>
        <w:t>ISO 27001:2013 ISO 27701:2019 Bridge Letter</w:t>
      </w:r>
    </w:p>
    <w:p w14:paraId="38DD3FCD" w14:textId="4A8EBE22" w:rsidR="002A76D6" w:rsidRPr="00A646DF" w:rsidRDefault="002A76D6" w:rsidP="00A646DF">
      <w:pPr>
        <w:jc w:val="center"/>
        <w:rPr>
          <w:i/>
          <w:iCs/>
        </w:rPr>
      </w:pPr>
      <w:r w:rsidRPr="00A646DF">
        <w:rPr>
          <w:i/>
          <w:iCs/>
        </w:rPr>
        <w:t>1 March 2022</w:t>
      </w:r>
    </w:p>
    <w:p w14:paraId="6120ED06" w14:textId="4731F4BE" w:rsidR="002A76D6" w:rsidRDefault="002A76D6" w:rsidP="00F50CC8"/>
    <w:p w14:paraId="6286F6A3" w14:textId="3755D512" w:rsidR="002A76D6" w:rsidRDefault="002A76D6" w:rsidP="00F50CC8">
      <w:r>
        <w:t>Appropriate Solutions, Inc. (ASI) endeavors to comply with industry security standards. ASI uses the ISO 27701:2013 and ISO 27701:2019 standards to examine and certify our Information Security Management System.</w:t>
      </w:r>
    </w:p>
    <w:p w14:paraId="750E65AA" w14:textId="445F2245" w:rsidR="002A76D6" w:rsidRDefault="002A76D6" w:rsidP="00F50CC8"/>
    <w:p w14:paraId="10B2801E" w14:textId="6831A7B5" w:rsidR="002A76D6" w:rsidRDefault="002A76D6" w:rsidP="00F50CC8">
      <w:r>
        <w:t xml:space="preserve">We are in the process of </w:t>
      </w:r>
      <w:r w:rsidR="007D50CC">
        <w:t xml:space="preserve">working with our auditors to </w:t>
      </w:r>
      <w:r>
        <w:t>renew</w:t>
      </w:r>
      <w:r w:rsidR="007D50CC">
        <w:t xml:space="preserve"> this certification but were unable to fully finish the recertification process before the current certificate’s expiry date of </w:t>
      </w:r>
      <w:r w:rsidR="007115A5">
        <w:t>8</w:t>
      </w:r>
      <w:r w:rsidR="007D50CC">
        <w:t xml:space="preserve"> March 2022. We are in the process of addressing two reported Minor Nonconformities.</w:t>
      </w:r>
    </w:p>
    <w:p w14:paraId="71A68624" w14:textId="1C750545" w:rsidR="007D50CC" w:rsidRDefault="007D50CC" w:rsidP="00F50CC8"/>
    <w:p w14:paraId="11DBC29E" w14:textId="57BCA2B3" w:rsidR="00F50CC8" w:rsidRDefault="007D50CC" w:rsidP="00F50CC8">
      <w:r>
        <w:t>As always, the Information Security Management System remains fully in place</w:t>
      </w:r>
      <w:r w:rsidR="00781715">
        <w:t xml:space="preserve">. All the processes outlined in our security framework continue to be performed. </w:t>
      </w:r>
    </w:p>
    <w:p w14:paraId="7ABAA3DC" w14:textId="652D3245" w:rsidR="00781715" w:rsidRDefault="00781715" w:rsidP="00F50CC8"/>
    <w:p w14:paraId="11EE6AF1" w14:textId="4360A60F" w:rsidR="00781715" w:rsidRDefault="00781715" w:rsidP="00F50CC8">
      <w:r>
        <w:t>Thank you for your patience.</w:t>
      </w:r>
    </w:p>
    <w:p w14:paraId="6DCF5321" w14:textId="45B51658" w:rsidR="00781715" w:rsidRDefault="00781715" w:rsidP="00F50CC8"/>
    <w:p w14:paraId="4F270376" w14:textId="43676D55" w:rsidR="00781715" w:rsidRDefault="00781715" w:rsidP="00F50CC8">
      <w:r>
        <w:t>Raymond GA Côté</w:t>
      </w:r>
    </w:p>
    <w:p w14:paraId="71DA3077" w14:textId="06EB8EE7" w:rsidR="00781715" w:rsidRDefault="00781715" w:rsidP="00F50CC8">
      <w:r>
        <w:t>President, Appropriate Solutions, Inc.</w:t>
      </w:r>
    </w:p>
    <w:p w14:paraId="09FF59AF" w14:textId="77777777" w:rsidR="006E10B2" w:rsidRPr="006E10B2" w:rsidRDefault="006E10B2" w:rsidP="006E10B2">
      <w:pPr>
        <w:pStyle w:val="ListBullet"/>
        <w:numPr>
          <w:ilvl w:val="0"/>
          <w:numId w:val="0"/>
        </w:numPr>
        <w:ind w:left="360"/>
      </w:pPr>
    </w:p>
    <w:sectPr w:rsidR="006E10B2" w:rsidRPr="006E10B2" w:rsidSect="00DC3FA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F15FB9" w14:textId="77777777" w:rsidR="00551473" w:rsidRDefault="00551473" w:rsidP="00C47367">
      <w:r>
        <w:separator/>
      </w:r>
    </w:p>
  </w:endnote>
  <w:endnote w:type="continuationSeparator" w:id="0">
    <w:p w14:paraId="7C328367" w14:textId="77777777" w:rsidR="00551473" w:rsidRDefault="00551473" w:rsidP="00C473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267F97" w14:textId="77777777" w:rsidR="005864D2" w:rsidRDefault="005864D2" w:rsidP="00297475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1F9C302" w14:textId="77777777" w:rsidR="00DC3FAA" w:rsidRDefault="00DC3FAA" w:rsidP="005864D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5C52F" w14:textId="77777777" w:rsidR="00C47367" w:rsidRDefault="00A615B9" w:rsidP="005864D2">
    <w:pPr>
      <w:pStyle w:val="Footer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1FA78E3" wp14:editId="30FCA0B7">
              <wp:simplePos x="0" y="0"/>
              <wp:positionH relativeFrom="page">
                <wp:posOffset>1117600</wp:posOffset>
              </wp:positionH>
              <wp:positionV relativeFrom="page">
                <wp:posOffset>9084733</wp:posOffset>
              </wp:positionV>
              <wp:extent cx="3162935" cy="291465"/>
              <wp:effectExtent l="0" t="0" r="12065" b="13335"/>
              <wp:wrapNone/>
              <wp:docPr id="1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62935" cy="2914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mv="urn:schemas-microsoft-com:mac:vml" xmlns:mo="http://schemas.microsoft.com/office/mac/office/2008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mv="urn:schemas-microsoft-com:mac:vml" xmlns:mo="http://schemas.microsoft.com/office/mac/office/2008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870D3F" w14:textId="77777777" w:rsidR="00A615B9" w:rsidRDefault="00A615B9" w:rsidP="00A615B9">
                          <w:pPr>
                            <w:spacing w:before="27"/>
                            <w:rPr>
                              <w:w w:val="105"/>
                              <w:sz w:val="17"/>
                            </w:rPr>
                          </w:pPr>
                          <w:r>
                            <w:rPr>
                              <w:w w:val="105"/>
                              <w:sz w:val="17"/>
                            </w:rPr>
                            <w:t>85 Grove Street, PO Box 458, Peterborough, NH 03458-0458</w:t>
                          </w:r>
                        </w:p>
                        <w:p w14:paraId="2D140214" w14:textId="77777777" w:rsidR="00A615B9" w:rsidRDefault="00551473" w:rsidP="00A615B9">
                          <w:pPr>
                            <w:spacing w:before="27"/>
                            <w:rPr>
                              <w:sz w:val="17"/>
                            </w:rPr>
                          </w:pPr>
                          <w:hyperlink r:id="rId1" w:history="1">
                            <w:r w:rsidR="00A615B9" w:rsidRPr="00297475">
                              <w:rPr>
                                <w:rStyle w:val="Hyperlink"/>
                                <w:sz w:val="17"/>
                              </w:rPr>
                              <w:t>sales@AuricSystems.com</w:t>
                            </w:r>
                          </w:hyperlink>
                          <w:r w:rsidR="00A615B9">
                            <w:rPr>
                              <w:sz w:val="17"/>
                            </w:rPr>
                            <w:t xml:space="preserve">   </w:t>
                          </w:r>
                          <w:hyperlink r:id="rId2" w:history="1">
                            <w:r w:rsidR="00A615B9" w:rsidRPr="00297475">
                              <w:rPr>
                                <w:rStyle w:val="Hyperlink"/>
                                <w:sz w:val="17"/>
                              </w:rPr>
                              <w:t>www.AuricSystems.com</w:t>
                            </w:r>
                          </w:hyperlink>
                          <w:r w:rsidR="00A615B9">
                            <w:rPr>
                              <w:sz w:val="17"/>
                            </w:rPr>
                            <w:t xml:space="preserve"> 1.603.924.6079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1FA78E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88pt;margin-top:715.35pt;width:249.05pt;height:22.9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" filled="f" stroked="f">
              <v:textbox inset="0,0,0,0">
                <w:txbxContent>
                  <w:p w14:paraId="59870D3F" w14:textId="77777777" w:rsidR="00A615B9" w:rsidRDefault="00A615B9" w:rsidP="00A615B9">
                    <w:pPr>
                      <w:spacing w:before="27"/>
                      <w:rPr>
                        <w:w w:val="105"/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85 Grove Street, PO Box 458, Peterborough, NH 03458-0458</w:t>
                    </w:r>
                  </w:p>
                  <w:p w14:paraId="2D140214" w14:textId="77777777" w:rsidR="00A615B9" w:rsidRDefault="00551473" w:rsidP="00A615B9">
                    <w:pPr>
                      <w:spacing w:before="27"/>
                      <w:rPr>
                        <w:sz w:val="17"/>
                      </w:rPr>
                    </w:pPr>
                    <w:hyperlink r:id="rId3" w:history="1">
                      <w:r w:rsidR="00A615B9" w:rsidRPr="00297475">
                        <w:rPr>
                          <w:rStyle w:val="Hyperlink"/>
                          <w:sz w:val="17"/>
                        </w:rPr>
                        <w:t>sales@AuricSystems.com</w:t>
                      </w:r>
                    </w:hyperlink>
                    <w:r w:rsidR="00A615B9">
                      <w:rPr>
                        <w:sz w:val="17"/>
                      </w:rPr>
                      <w:t xml:space="preserve">   </w:t>
                    </w:r>
                    <w:hyperlink r:id="rId4" w:history="1">
                      <w:r w:rsidR="00A615B9" w:rsidRPr="00297475">
                        <w:rPr>
                          <w:rStyle w:val="Hyperlink"/>
                          <w:sz w:val="17"/>
                        </w:rPr>
                        <w:t>www.AuricSystems.com</w:t>
                      </w:r>
                    </w:hyperlink>
                    <w:r w:rsidR="00A615B9">
                      <w:rPr>
                        <w:sz w:val="17"/>
                      </w:rPr>
                      <w:t xml:space="preserve"> 1.603.924.6079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7F6A650D" w14:textId="77777777" w:rsidR="00C47367" w:rsidRDefault="005864D2" w:rsidP="00C47367">
    <w:pPr>
      <w:pStyle w:val="Footer"/>
      <w:ind w:left="-720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1" locked="0" layoutInCell="1" allowOverlap="1" wp14:anchorId="66AE56E2" wp14:editId="123AD6FF">
              <wp:simplePos x="0" y="0"/>
              <wp:positionH relativeFrom="page">
                <wp:posOffset>6637655</wp:posOffset>
              </wp:positionH>
              <wp:positionV relativeFrom="page">
                <wp:posOffset>9467723</wp:posOffset>
              </wp:positionV>
              <wp:extent cx="766868" cy="142494"/>
              <wp:effectExtent l="0" t="0" r="20955" b="10160"/>
              <wp:wrapNone/>
              <wp:docPr id="5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6868" cy="14249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mv="urn:schemas-microsoft-com:mac:vml" xmlns:mo="http://schemas.microsoft.com/office/mac/office/2008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mv="urn:schemas-microsoft-com:mac:vml" xmlns:mo="http://schemas.microsoft.com/office/mac/office/2008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104B251" w14:textId="77777777" w:rsidR="005864D2" w:rsidRDefault="005864D2" w:rsidP="005864D2">
                          <w:pPr>
                            <w:spacing w:before="27"/>
                            <w:ind w:left="20"/>
                            <w:rPr>
                              <w:sz w:val="17"/>
                            </w:rPr>
                          </w:pPr>
                          <w:r w:rsidRPr="005864D2">
                            <w:rPr>
                              <w:w w:val="105"/>
                              <w:sz w:val="17"/>
                            </w:rPr>
                            <w:t xml:space="preserve">Page </w:t>
                          </w:r>
                          <w:r w:rsidRPr="005864D2">
                            <w:rPr>
                              <w:w w:val="105"/>
                              <w:sz w:val="17"/>
                            </w:rPr>
                            <w:fldChar w:fldCharType="begin"/>
                          </w:r>
                          <w:r w:rsidRPr="005864D2">
                            <w:rPr>
                              <w:w w:val="105"/>
                              <w:sz w:val="17"/>
                            </w:rPr>
                            <w:instrText xml:space="preserve"> PAGE </w:instrText>
                          </w:r>
                          <w:r w:rsidRPr="005864D2">
                            <w:rPr>
                              <w:w w:val="105"/>
                              <w:sz w:val="17"/>
                            </w:rPr>
                            <w:fldChar w:fldCharType="separate"/>
                          </w:r>
                          <w:r w:rsidR="000931EB">
                            <w:rPr>
                              <w:noProof/>
                              <w:w w:val="105"/>
                              <w:sz w:val="17"/>
                            </w:rPr>
                            <w:t>2</w:t>
                          </w:r>
                          <w:r w:rsidRPr="005864D2">
                            <w:rPr>
                              <w:w w:val="105"/>
                              <w:sz w:val="17"/>
                            </w:rPr>
                            <w:fldChar w:fldCharType="end"/>
                          </w:r>
                          <w:r w:rsidRPr="005864D2">
                            <w:rPr>
                              <w:w w:val="105"/>
                              <w:sz w:val="17"/>
                            </w:rPr>
                            <w:t xml:space="preserve"> of </w:t>
                          </w:r>
                          <w:r w:rsidRPr="005864D2">
                            <w:rPr>
                              <w:w w:val="105"/>
                              <w:sz w:val="17"/>
                            </w:rPr>
                            <w:fldChar w:fldCharType="begin"/>
                          </w:r>
                          <w:r w:rsidRPr="005864D2">
                            <w:rPr>
                              <w:w w:val="105"/>
                              <w:sz w:val="17"/>
                            </w:rPr>
                            <w:instrText xml:space="preserve"> NUMPAGES </w:instrText>
                          </w:r>
                          <w:r w:rsidRPr="005864D2">
                            <w:rPr>
                              <w:w w:val="105"/>
                              <w:sz w:val="17"/>
                            </w:rPr>
                            <w:fldChar w:fldCharType="separate"/>
                          </w:r>
                          <w:r w:rsidR="000931EB">
                            <w:rPr>
                              <w:noProof/>
                              <w:w w:val="105"/>
                              <w:sz w:val="17"/>
                            </w:rPr>
                            <w:t>4</w:t>
                          </w:r>
                          <w:r w:rsidRPr="005864D2">
                            <w:rPr>
                              <w:w w:val="105"/>
                              <w:sz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AE56E2" id="_x0000_s1027" type="#_x0000_t202" style="position:absolute;left:0;text-align:left;margin-left:522.65pt;margin-top:745.5pt;width:60.4pt;height:11.2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" filled="f" stroked="f">
              <v:textbox inset="0,0,0,0">
                <w:txbxContent>
                  <w:p w14:paraId="7104B251" w14:textId="77777777" w:rsidR="005864D2" w:rsidRDefault="005864D2" w:rsidP="005864D2">
                    <w:pPr>
                      <w:spacing w:before="27"/>
                      <w:ind w:left="20"/>
                      <w:rPr>
                        <w:sz w:val="17"/>
                      </w:rPr>
                    </w:pPr>
                    <w:r w:rsidRPr="005864D2">
                      <w:rPr>
                        <w:w w:val="105"/>
                        <w:sz w:val="17"/>
                      </w:rPr>
                      <w:t xml:space="preserve">Page </w:t>
                    </w:r>
                    <w:r w:rsidRPr="005864D2">
                      <w:rPr>
                        <w:w w:val="105"/>
                        <w:sz w:val="17"/>
                      </w:rPr>
                      <w:fldChar w:fldCharType="begin"/>
                    </w:r>
                    <w:r w:rsidRPr="005864D2">
                      <w:rPr>
                        <w:w w:val="105"/>
                        <w:sz w:val="17"/>
                      </w:rPr>
                      <w:instrText xml:space="preserve"> PAGE </w:instrText>
                    </w:r>
                    <w:r w:rsidRPr="005864D2">
                      <w:rPr>
                        <w:w w:val="105"/>
                        <w:sz w:val="17"/>
                      </w:rPr>
                      <w:fldChar w:fldCharType="separate"/>
                    </w:r>
                    <w:r w:rsidR="000931EB">
                      <w:rPr>
                        <w:noProof/>
                        <w:w w:val="105"/>
                        <w:sz w:val="17"/>
                      </w:rPr>
                      <w:t>2</w:t>
                    </w:r>
                    <w:r w:rsidRPr="005864D2">
                      <w:rPr>
                        <w:w w:val="105"/>
                        <w:sz w:val="17"/>
                      </w:rPr>
                      <w:fldChar w:fldCharType="end"/>
                    </w:r>
                    <w:r w:rsidRPr="005864D2">
                      <w:rPr>
                        <w:w w:val="105"/>
                        <w:sz w:val="17"/>
                      </w:rPr>
                      <w:t xml:space="preserve"> of </w:t>
                    </w:r>
                    <w:r w:rsidRPr="005864D2">
                      <w:rPr>
                        <w:w w:val="105"/>
                        <w:sz w:val="17"/>
                      </w:rPr>
                      <w:fldChar w:fldCharType="begin"/>
                    </w:r>
                    <w:r w:rsidRPr="005864D2">
                      <w:rPr>
                        <w:w w:val="105"/>
                        <w:sz w:val="17"/>
                      </w:rPr>
                      <w:instrText xml:space="preserve"> NUMPAGES </w:instrText>
                    </w:r>
                    <w:r w:rsidRPr="005864D2">
                      <w:rPr>
                        <w:w w:val="105"/>
                        <w:sz w:val="17"/>
                      </w:rPr>
                      <w:fldChar w:fldCharType="separate"/>
                    </w:r>
                    <w:r w:rsidR="000931EB">
                      <w:rPr>
                        <w:noProof/>
                        <w:w w:val="105"/>
                        <w:sz w:val="17"/>
                      </w:rPr>
                      <w:t>4</w:t>
                    </w:r>
                    <w:r w:rsidRPr="005864D2">
                      <w:rPr>
                        <w:w w:val="105"/>
                        <w:sz w:val="17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6AD237C7" wp14:editId="20D2EBCE">
              <wp:simplePos x="0" y="0"/>
              <wp:positionH relativeFrom="page">
                <wp:posOffset>1159510</wp:posOffset>
              </wp:positionH>
              <wp:positionV relativeFrom="page">
                <wp:posOffset>9472497</wp:posOffset>
              </wp:positionV>
              <wp:extent cx="3463290" cy="245341"/>
              <wp:effectExtent l="0" t="0" r="16510" b="8890"/>
              <wp:wrapNone/>
              <wp:docPr id="39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63290" cy="24534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mv="urn:schemas-microsoft-com:mac:vml" xmlns:mo="http://schemas.microsoft.com/office/mac/office/2008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mv="urn:schemas-microsoft-com:mac:vml" xmlns:mo="http://schemas.microsoft.com/office/mac/office/2008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9B8D61" w14:textId="03C1DDE9" w:rsidR="00A615B9" w:rsidRDefault="00A615B9" w:rsidP="00A615B9">
                          <w:pPr>
                            <w:spacing w:before="27"/>
                            <w:ind w:left="20"/>
                            <w:rPr>
                              <w:sz w:val="17"/>
                            </w:rPr>
                          </w:pPr>
                          <w:r>
                            <w:rPr>
                              <w:w w:val="105"/>
                              <w:sz w:val="17"/>
                            </w:rPr>
                            <w:t>A</w:t>
                          </w:r>
                          <w:r w:rsidR="00645B7D">
                            <w:rPr>
                              <w:w w:val="105"/>
                              <w:sz w:val="17"/>
                            </w:rPr>
                            <w:t>uric Systems International is a</w:t>
                          </w:r>
                          <w:r w:rsidR="00EE33C4">
                            <w:rPr>
                              <w:w w:val="10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7"/>
                            </w:rPr>
                            <w:t>Level 1 PCI</w:t>
                          </w:r>
                          <w:r w:rsidR="00EE33C4">
                            <w:rPr>
                              <w:w w:val="105"/>
                              <w:sz w:val="17"/>
                            </w:rPr>
                            <w:t xml:space="preserve"> DSS </w:t>
                          </w:r>
                          <w:r w:rsidR="00645B7D">
                            <w:rPr>
                              <w:w w:val="105"/>
                              <w:sz w:val="17"/>
                            </w:rPr>
                            <w:t xml:space="preserve">Validated </w:t>
                          </w:r>
                          <w:r>
                            <w:rPr>
                              <w:w w:val="105"/>
                              <w:sz w:val="17"/>
                            </w:rPr>
                            <w:t>Service Provider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D237C7" id="_x0000_s1028" type="#_x0000_t202" style="position:absolute;left:0;text-align:left;margin-left:91.3pt;margin-top:745.85pt;width:272.7pt;height:19.3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" filled="f" stroked="f">
              <v:textbox inset="0,0,0,0">
                <w:txbxContent>
                  <w:p w14:paraId="2D9B8D61" w14:textId="03C1DDE9" w:rsidR="00A615B9" w:rsidRDefault="00A615B9" w:rsidP="00A615B9">
                    <w:pPr>
                      <w:spacing w:before="27"/>
                      <w:ind w:left="20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A</w:t>
                    </w:r>
                    <w:r w:rsidR="00645B7D">
                      <w:rPr>
                        <w:w w:val="105"/>
                        <w:sz w:val="17"/>
                      </w:rPr>
                      <w:t>uric Systems International is a</w:t>
                    </w:r>
                    <w:r w:rsidR="00EE33C4">
                      <w:rPr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w w:val="105"/>
                        <w:sz w:val="17"/>
                      </w:rPr>
                      <w:t>Level 1 PCI</w:t>
                    </w:r>
                    <w:r w:rsidR="00EE33C4">
                      <w:rPr>
                        <w:w w:val="105"/>
                        <w:sz w:val="17"/>
                      </w:rPr>
                      <w:t xml:space="preserve"> DSS </w:t>
                    </w:r>
                    <w:r w:rsidR="00645B7D">
                      <w:rPr>
                        <w:w w:val="105"/>
                        <w:sz w:val="17"/>
                      </w:rPr>
                      <w:t xml:space="preserve">Validated </w:t>
                    </w:r>
                    <w:r>
                      <w:rPr>
                        <w:w w:val="105"/>
                        <w:sz w:val="17"/>
                      </w:rPr>
                      <w:t>Service Provider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C47367">
      <w:rPr>
        <w:noProof/>
      </w:rPr>
      <w:drawing>
        <wp:inline distT="0" distB="0" distL="0" distR="0" wp14:anchorId="6DB387C7" wp14:editId="1B6CCFF0">
          <wp:extent cx="508635" cy="50863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SI.Logo.WordDocs.psd"/>
                  <pic:cNvPicPr/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8635" cy="5086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2BD247" w14:textId="6AB629FE" w:rsidR="00DC3FAA" w:rsidRPr="00DC3FAA" w:rsidRDefault="00AE22F5" w:rsidP="005864D2">
    <w:pPr>
      <w:pStyle w:val="Footer"/>
      <w:ind w:left="-810"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779DE628" wp14:editId="35E491F9">
              <wp:simplePos x="0" y="0"/>
              <wp:positionH relativeFrom="page">
                <wp:posOffset>1092200</wp:posOffset>
              </wp:positionH>
              <wp:positionV relativeFrom="page">
                <wp:posOffset>9061450</wp:posOffset>
              </wp:positionV>
              <wp:extent cx="3917950" cy="349250"/>
              <wp:effectExtent l="0" t="0" r="6350" b="635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17950" cy="3492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mv="urn:schemas-microsoft-com:mac:vml" xmlns:mo="http://schemas.microsoft.com/office/mac/office/2008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mv="urn:schemas-microsoft-com:mac:vml" xmlns:mo="http://schemas.microsoft.com/office/mac/office/2008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7B6720" w14:textId="77777777" w:rsidR="00DC3FAA" w:rsidRDefault="00DC3FAA" w:rsidP="00DC3FAA">
                          <w:pPr>
                            <w:spacing w:before="27"/>
                            <w:rPr>
                              <w:w w:val="105"/>
                              <w:sz w:val="17"/>
                            </w:rPr>
                          </w:pPr>
                          <w:r>
                            <w:rPr>
                              <w:w w:val="105"/>
                              <w:sz w:val="17"/>
                            </w:rPr>
                            <w:t>85 Grove Street, PO Box 458, Peterborough, NH 03458-0458</w:t>
                          </w:r>
                        </w:p>
                        <w:p w14:paraId="2030072D" w14:textId="5A79CD07" w:rsidR="00DC3FAA" w:rsidRDefault="002C1BFE" w:rsidP="00DC3FAA">
                          <w:pPr>
                            <w:spacing w:before="27"/>
                            <w:rPr>
                              <w:sz w:val="17"/>
                            </w:rPr>
                          </w:pPr>
                          <w:r>
                            <w:rPr>
                              <w:sz w:val="17"/>
                            </w:rPr>
                            <w:t>sales</w:t>
                          </w:r>
                          <w:r w:rsidR="00AE22F5" w:rsidRPr="00AE22F5">
                            <w:rPr>
                              <w:sz w:val="17"/>
                            </w:rPr>
                            <w:t>@Appropri</w:t>
                          </w:r>
                          <w:r w:rsidR="00AE22F5">
                            <w:rPr>
                              <w:sz w:val="17"/>
                            </w:rPr>
                            <w:t>ateSolutions.com</w:t>
                          </w:r>
                          <w:r w:rsidR="00DC3FAA">
                            <w:rPr>
                              <w:sz w:val="17"/>
                            </w:rPr>
                            <w:t xml:space="preserve">   </w:t>
                          </w:r>
                          <w:hyperlink r:id="rId1" w:history="1">
                            <w:r w:rsidR="00AE22F5" w:rsidRPr="005800EB">
                              <w:rPr>
                                <w:rStyle w:val="Hyperlink"/>
                                <w:sz w:val="17"/>
                              </w:rPr>
                              <w:t>www.AppropriateSolutions.com</w:t>
                            </w:r>
                          </w:hyperlink>
                          <w:r w:rsidR="00DC3FAA">
                            <w:rPr>
                              <w:sz w:val="17"/>
                            </w:rPr>
                            <w:t xml:space="preserve"> 1.603.924.6079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79DE628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0;text-align:left;margin-left:86pt;margin-top:713.5pt;width:308.5pt;height:27.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" filled="f" stroked="f">
              <v:textbox inset="0,0,0,0">
                <w:txbxContent>
                  <w:p w14:paraId="337B6720" w14:textId="77777777" w:rsidR="00DC3FAA" w:rsidRDefault="00DC3FAA" w:rsidP="00DC3FAA">
                    <w:pPr>
                      <w:spacing w:before="27"/>
                      <w:rPr>
                        <w:w w:val="105"/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85 Grove Street, PO Box 458, Peterborough, NH 03458-0458</w:t>
                    </w:r>
                  </w:p>
                  <w:p w14:paraId="2030072D" w14:textId="5A79CD07" w:rsidR="00DC3FAA" w:rsidRDefault="002C1BFE" w:rsidP="00DC3FAA">
                    <w:pPr>
                      <w:spacing w:before="27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sales</w:t>
                    </w:r>
                    <w:r w:rsidR="00AE22F5" w:rsidRPr="00AE22F5">
                      <w:rPr>
                        <w:sz w:val="17"/>
                      </w:rPr>
                      <w:t>@Appropri</w:t>
                    </w:r>
                    <w:r w:rsidR="00AE22F5">
                      <w:rPr>
                        <w:sz w:val="17"/>
                      </w:rPr>
                      <w:t>ateSolutions.com</w:t>
                    </w:r>
                    <w:r w:rsidR="00DC3FAA">
                      <w:rPr>
                        <w:sz w:val="17"/>
                      </w:rPr>
                      <w:t xml:space="preserve">   </w:t>
                    </w:r>
                    <w:hyperlink r:id="rId2" w:history="1">
                      <w:r w:rsidR="00AE22F5" w:rsidRPr="005800EB">
                        <w:rPr>
                          <w:rStyle w:val="Hyperlink"/>
                          <w:sz w:val="17"/>
                        </w:rPr>
                        <w:t>www.AppropriateSolutions.com</w:t>
                      </w:r>
                    </w:hyperlink>
                    <w:r w:rsidR="00DC3FAA">
                      <w:rPr>
                        <w:sz w:val="17"/>
                      </w:rPr>
                      <w:t xml:space="preserve"> 1.603.924.6079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DC3FAA">
      <w:rPr>
        <w:noProof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3871DA5E" wp14:editId="33510ADF">
              <wp:simplePos x="0" y="0"/>
              <wp:positionH relativeFrom="page">
                <wp:posOffset>1080770</wp:posOffset>
              </wp:positionH>
              <wp:positionV relativeFrom="page">
                <wp:posOffset>9485630</wp:posOffset>
              </wp:positionV>
              <wp:extent cx="3463290" cy="143510"/>
              <wp:effectExtent l="0" t="0" r="16510" b="8890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63290" cy="143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mv="urn:schemas-microsoft-com:mac:vml" xmlns:mo="http://schemas.microsoft.com/office/mac/office/2008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mv="urn:schemas-microsoft-com:mac:vml" xmlns:mo="http://schemas.microsoft.com/office/mac/office/2008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3ABC1B" w14:textId="39C857F5" w:rsidR="00DC3FAA" w:rsidRDefault="001024DB" w:rsidP="00DC3FAA">
                          <w:pPr>
                            <w:spacing w:before="27"/>
                            <w:ind w:left="20"/>
                            <w:rPr>
                              <w:sz w:val="17"/>
                            </w:rPr>
                          </w:pPr>
                          <w:r>
                            <w:rPr>
                              <w:w w:val="105"/>
                              <w:sz w:val="17"/>
                            </w:rPr>
                            <w:t>Appropriate Solutions, Inc.</w:t>
                          </w:r>
                          <w:r w:rsidR="00645B7D">
                            <w:rPr>
                              <w:w w:val="105"/>
                              <w:sz w:val="17"/>
                            </w:rPr>
                            <w:t xml:space="preserve"> is a</w:t>
                          </w:r>
                          <w:r w:rsidR="00C01D2D">
                            <w:rPr>
                              <w:w w:val="105"/>
                              <w:sz w:val="17"/>
                            </w:rPr>
                            <w:t xml:space="preserve"> </w:t>
                          </w:r>
                          <w:r w:rsidR="00DC3FAA">
                            <w:rPr>
                              <w:w w:val="105"/>
                              <w:sz w:val="17"/>
                            </w:rPr>
                            <w:t>Level 1 PCI</w:t>
                          </w:r>
                          <w:r w:rsidR="00C01D2D">
                            <w:rPr>
                              <w:w w:val="105"/>
                              <w:sz w:val="17"/>
                            </w:rPr>
                            <w:t xml:space="preserve"> DSS</w:t>
                          </w:r>
                          <w:r w:rsidR="00645B7D">
                            <w:rPr>
                              <w:w w:val="105"/>
                              <w:sz w:val="17"/>
                            </w:rPr>
                            <w:t xml:space="preserve"> Validated</w:t>
                          </w:r>
                          <w:r w:rsidR="00DC3FAA">
                            <w:rPr>
                              <w:w w:val="105"/>
                              <w:sz w:val="17"/>
                            </w:rPr>
                            <w:t xml:space="preserve"> Service Provider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71DA5E" id="_x0000_s1030" type="#_x0000_t202" style="position:absolute;left:0;text-align:left;margin-left:85.1pt;margin-top:746.9pt;width:272.7pt;height:11.3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" filled="f" stroked="f">
              <v:textbox inset="0,0,0,0">
                <w:txbxContent>
                  <w:p w14:paraId="5B3ABC1B" w14:textId="39C857F5" w:rsidR="00DC3FAA" w:rsidRDefault="001024DB" w:rsidP="00DC3FAA">
                    <w:pPr>
                      <w:spacing w:before="27"/>
                      <w:ind w:left="20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Appropriate Solutions, Inc.</w:t>
                    </w:r>
                    <w:r w:rsidR="00645B7D">
                      <w:rPr>
                        <w:w w:val="105"/>
                        <w:sz w:val="17"/>
                      </w:rPr>
                      <w:t xml:space="preserve"> is a</w:t>
                    </w:r>
                    <w:r w:rsidR="00C01D2D">
                      <w:rPr>
                        <w:w w:val="105"/>
                        <w:sz w:val="17"/>
                      </w:rPr>
                      <w:t xml:space="preserve"> </w:t>
                    </w:r>
                    <w:r w:rsidR="00DC3FAA">
                      <w:rPr>
                        <w:w w:val="105"/>
                        <w:sz w:val="17"/>
                      </w:rPr>
                      <w:t>Level 1 PCI</w:t>
                    </w:r>
                    <w:r w:rsidR="00C01D2D">
                      <w:rPr>
                        <w:w w:val="105"/>
                        <w:sz w:val="17"/>
                      </w:rPr>
                      <w:t xml:space="preserve"> DSS</w:t>
                    </w:r>
                    <w:r w:rsidR="00645B7D">
                      <w:rPr>
                        <w:w w:val="105"/>
                        <w:sz w:val="17"/>
                      </w:rPr>
                      <w:t xml:space="preserve"> Validated</w:t>
                    </w:r>
                    <w:r w:rsidR="00DC3FAA">
                      <w:rPr>
                        <w:w w:val="105"/>
                        <w:sz w:val="17"/>
                      </w:rPr>
                      <w:t xml:space="preserve"> Service Provider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DC3FAA">
      <w:br/>
    </w:r>
    <w:r w:rsidR="00DC3FAA">
      <w:rPr>
        <w:noProof/>
      </w:rPr>
      <w:drawing>
        <wp:inline distT="0" distB="0" distL="0" distR="0" wp14:anchorId="5C14BF54" wp14:editId="22FCDBC0">
          <wp:extent cx="508635" cy="508635"/>
          <wp:effectExtent l="0" t="0" r="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SI.Logo.WordDocs.psd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8635" cy="5086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D31238" w14:textId="77777777" w:rsidR="00551473" w:rsidRDefault="00551473" w:rsidP="00C47367">
      <w:r>
        <w:separator/>
      </w:r>
    </w:p>
  </w:footnote>
  <w:footnote w:type="continuationSeparator" w:id="0">
    <w:p w14:paraId="76DDFFF9" w14:textId="77777777" w:rsidR="00551473" w:rsidRDefault="00551473" w:rsidP="00C473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074CA7" w14:textId="77777777" w:rsidR="00AE22F5" w:rsidRDefault="00AE22F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58091F" w14:textId="77777777" w:rsidR="00AE22F5" w:rsidRDefault="00AE22F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5D72E0" w14:textId="77777777" w:rsidR="00AE22F5" w:rsidRDefault="00AE22F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2BC0DB4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C4D0F8E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DE4E082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0598DA1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D1AEA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857EA6E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F8F69E4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96142B0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C8726BA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FA2A47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D1727EE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9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4665"/>
    <w:rsid w:val="00025BEA"/>
    <w:rsid w:val="000347D6"/>
    <w:rsid w:val="000570DE"/>
    <w:rsid w:val="0006020B"/>
    <w:rsid w:val="0006222A"/>
    <w:rsid w:val="000906FE"/>
    <w:rsid w:val="000931EB"/>
    <w:rsid w:val="000B3261"/>
    <w:rsid w:val="000C4653"/>
    <w:rsid w:val="001024DB"/>
    <w:rsid w:val="00111FF4"/>
    <w:rsid w:val="001166F6"/>
    <w:rsid w:val="00134809"/>
    <w:rsid w:val="00134ED9"/>
    <w:rsid w:val="00193BDD"/>
    <w:rsid w:val="001A63C8"/>
    <w:rsid w:val="001B1E3A"/>
    <w:rsid w:val="001C5AEB"/>
    <w:rsid w:val="001D459D"/>
    <w:rsid w:val="001E62E8"/>
    <w:rsid w:val="002276F8"/>
    <w:rsid w:val="00231B5B"/>
    <w:rsid w:val="00233692"/>
    <w:rsid w:val="002342EE"/>
    <w:rsid w:val="00234A21"/>
    <w:rsid w:val="0023772D"/>
    <w:rsid w:val="00240F04"/>
    <w:rsid w:val="0024126C"/>
    <w:rsid w:val="00246F5D"/>
    <w:rsid w:val="00250DCE"/>
    <w:rsid w:val="00252872"/>
    <w:rsid w:val="00267A0D"/>
    <w:rsid w:val="00273A0E"/>
    <w:rsid w:val="0027512C"/>
    <w:rsid w:val="002A1985"/>
    <w:rsid w:val="002A243A"/>
    <w:rsid w:val="002A76D6"/>
    <w:rsid w:val="002B780A"/>
    <w:rsid w:val="002C1BFE"/>
    <w:rsid w:val="002C6C14"/>
    <w:rsid w:val="002D0B8E"/>
    <w:rsid w:val="002D2C82"/>
    <w:rsid w:val="002D5FFB"/>
    <w:rsid w:val="002E5296"/>
    <w:rsid w:val="00305B26"/>
    <w:rsid w:val="00342376"/>
    <w:rsid w:val="00344584"/>
    <w:rsid w:val="003642E9"/>
    <w:rsid w:val="00372932"/>
    <w:rsid w:val="0038663F"/>
    <w:rsid w:val="0039051A"/>
    <w:rsid w:val="00395AA6"/>
    <w:rsid w:val="003A0275"/>
    <w:rsid w:val="003A5802"/>
    <w:rsid w:val="003B0D93"/>
    <w:rsid w:val="003B2BED"/>
    <w:rsid w:val="003E6C0D"/>
    <w:rsid w:val="00403B2B"/>
    <w:rsid w:val="00411B3E"/>
    <w:rsid w:val="00415C39"/>
    <w:rsid w:val="0042008D"/>
    <w:rsid w:val="00423E5D"/>
    <w:rsid w:val="00426700"/>
    <w:rsid w:val="004363D1"/>
    <w:rsid w:val="004437E3"/>
    <w:rsid w:val="00455933"/>
    <w:rsid w:val="0046369A"/>
    <w:rsid w:val="004674BA"/>
    <w:rsid w:val="004958C7"/>
    <w:rsid w:val="004979CA"/>
    <w:rsid w:val="004A275E"/>
    <w:rsid w:val="004D7DD7"/>
    <w:rsid w:val="00500EB8"/>
    <w:rsid w:val="00501115"/>
    <w:rsid w:val="00503EAD"/>
    <w:rsid w:val="005054AC"/>
    <w:rsid w:val="0053036E"/>
    <w:rsid w:val="0053184F"/>
    <w:rsid w:val="00535B8E"/>
    <w:rsid w:val="00535E9C"/>
    <w:rsid w:val="0053700E"/>
    <w:rsid w:val="00551473"/>
    <w:rsid w:val="00552856"/>
    <w:rsid w:val="00556B73"/>
    <w:rsid w:val="005864D2"/>
    <w:rsid w:val="00587080"/>
    <w:rsid w:val="005B1B96"/>
    <w:rsid w:val="005B5AA4"/>
    <w:rsid w:val="005D5A47"/>
    <w:rsid w:val="005E3BF4"/>
    <w:rsid w:val="005E58C2"/>
    <w:rsid w:val="00603A9A"/>
    <w:rsid w:val="00606C9A"/>
    <w:rsid w:val="00633070"/>
    <w:rsid w:val="00635F37"/>
    <w:rsid w:val="00645B7D"/>
    <w:rsid w:val="006546BE"/>
    <w:rsid w:val="006556BD"/>
    <w:rsid w:val="006630B7"/>
    <w:rsid w:val="006639C1"/>
    <w:rsid w:val="00663B1E"/>
    <w:rsid w:val="0066513E"/>
    <w:rsid w:val="00665E4F"/>
    <w:rsid w:val="00670609"/>
    <w:rsid w:val="006A187F"/>
    <w:rsid w:val="006C1443"/>
    <w:rsid w:val="006E10B2"/>
    <w:rsid w:val="006E4654"/>
    <w:rsid w:val="006E737C"/>
    <w:rsid w:val="006F3AB9"/>
    <w:rsid w:val="00701583"/>
    <w:rsid w:val="007115A5"/>
    <w:rsid w:val="007169C1"/>
    <w:rsid w:val="00722C18"/>
    <w:rsid w:val="00732D92"/>
    <w:rsid w:val="00746ABF"/>
    <w:rsid w:val="00746F5B"/>
    <w:rsid w:val="00747389"/>
    <w:rsid w:val="0076288D"/>
    <w:rsid w:val="00781715"/>
    <w:rsid w:val="00792AE7"/>
    <w:rsid w:val="007943EC"/>
    <w:rsid w:val="00797B54"/>
    <w:rsid w:val="007B4F6A"/>
    <w:rsid w:val="007C248E"/>
    <w:rsid w:val="007D50CC"/>
    <w:rsid w:val="007D750C"/>
    <w:rsid w:val="00804ACD"/>
    <w:rsid w:val="008136B1"/>
    <w:rsid w:val="00826AA5"/>
    <w:rsid w:val="00836D7B"/>
    <w:rsid w:val="0084273A"/>
    <w:rsid w:val="00842A54"/>
    <w:rsid w:val="008461C2"/>
    <w:rsid w:val="008572E4"/>
    <w:rsid w:val="008E6B56"/>
    <w:rsid w:val="00907215"/>
    <w:rsid w:val="0091153E"/>
    <w:rsid w:val="00921527"/>
    <w:rsid w:val="00926216"/>
    <w:rsid w:val="00936CAC"/>
    <w:rsid w:val="009376E0"/>
    <w:rsid w:val="0095191D"/>
    <w:rsid w:val="00964DFE"/>
    <w:rsid w:val="009821A3"/>
    <w:rsid w:val="0099383B"/>
    <w:rsid w:val="009A1DC4"/>
    <w:rsid w:val="009B4413"/>
    <w:rsid w:val="009B478C"/>
    <w:rsid w:val="009B4EB1"/>
    <w:rsid w:val="009B5654"/>
    <w:rsid w:val="009E3D9D"/>
    <w:rsid w:val="009E5187"/>
    <w:rsid w:val="009F4665"/>
    <w:rsid w:val="00A2796F"/>
    <w:rsid w:val="00A27DA3"/>
    <w:rsid w:val="00A3025E"/>
    <w:rsid w:val="00A448E1"/>
    <w:rsid w:val="00A50E49"/>
    <w:rsid w:val="00A5333D"/>
    <w:rsid w:val="00A55C25"/>
    <w:rsid w:val="00A60942"/>
    <w:rsid w:val="00A615B9"/>
    <w:rsid w:val="00A646DF"/>
    <w:rsid w:val="00AA0E2E"/>
    <w:rsid w:val="00AA33B0"/>
    <w:rsid w:val="00AA43AF"/>
    <w:rsid w:val="00AA74CF"/>
    <w:rsid w:val="00AD061B"/>
    <w:rsid w:val="00AD0C2D"/>
    <w:rsid w:val="00AD44C8"/>
    <w:rsid w:val="00AD4C0E"/>
    <w:rsid w:val="00AE22F5"/>
    <w:rsid w:val="00AE55ED"/>
    <w:rsid w:val="00AE79F5"/>
    <w:rsid w:val="00B1689C"/>
    <w:rsid w:val="00B32CCC"/>
    <w:rsid w:val="00B336D7"/>
    <w:rsid w:val="00B35459"/>
    <w:rsid w:val="00B37E76"/>
    <w:rsid w:val="00B4378F"/>
    <w:rsid w:val="00B84CF2"/>
    <w:rsid w:val="00B86389"/>
    <w:rsid w:val="00B90E66"/>
    <w:rsid w:val="00BA11DD"/>
    <w:rsid w:val="00BB7179"/>
    <w:rsid w:val="00BC1C23"/>
    <w:rsid w:val="00BD3B7C"/>
    <w:rsid w:val="00BD5A69"/>
    <w:rsid w:val="00BF6682"/>
    <w:rsid w:val="00C01D2D"/>
    <w:rsid w:val="00C137F0"/>
    <w:rsid w:val="00C16182"/>
    <w:rsid w:val="00C240FF"/>
    <w:rsid w:val="00C47367"/>
    <w:rsid w:val="00C518EA"/>
    <w:rsid w:val="00C618C3"/>
    <w:rsid w:val="00C65A54"/>
    <w:rsid w:val="00C947A3"/>
    <w:rsid w:val="00C96F47"/>
    <w:rsid w:val="00CB2ACC"/>
    <w:rsid w:val="00CB3A72"/>
    <w:rsid w:val="00CE7F80"/>
    <w:rsid w:val="00D00FF8"/>
    <w:rsid w:val="00D011BC"/>
    <w:rsid w:val="00D027BF"/>
    <w:rsid w:val="00D05D74"/>
    <w:rsid w:val="00D0664C"/>
    <w:rsid w:val="00D10FFC"/>
    <w:rsid w:val="00D225AD"/>
    <w:rsid w:val="00D23189"/>
    <w:rsid w:val="00D24875"/>
    <w:rsid w:val="00D262CE"/>
    <w:rsid w:val="00D3006B"/>
    <w:rsid w:val="00D366DA"/>
    <w:rsid w:val="00D376F2"/>
    <w:rsid w:val="00D54FEF"/>
    <w:rsid w:val="00D651ED"/>
    <w:rsid w:val="00D65891"/>
    <w:rsid w:val="00D758CD"/>
    <w:rsid w:val="00D80C19"/>
    <w:rsid w:val="00D8204E"/>
    <w:rsid w:val="00D97F5F"/>
    <w:rsid w:val="00DA5807"/>
    <w:rsid w:val="00DC3FAA"/>
    <w:rsid w:val="00DD2B94"/>
    <w:rsid w:val="00DF0ED5"/>
    <w:rsid w:val="00E21C7A"/>
    <w:rsid w:val="00E31201"/>
    <w:rsid w:val="00E53CE0"/>
    <w:rsid w:val="00E67C10"/>
    <w:rsid w:val="00E75ADF"/>
    <w:rsid w:val="00E836B3"/>
    <w:rsid w:val="00EB474E"/>
    <w:rsid w:val="00EE044F"/>
    <w:rsid w:val="00EE321C"/>
    <w:rsid w:val="00EE33C4"/>
    <w:rsid w:val="00F15420"/>
    <w:rsid w:val="00F31639"/>
    <w:rsid w:val="00F40DE0"/>
    <w:rsid w:val="00F50CC8"/>
    <w:rsid w:val="00F54806"/>
    <w:rsid w:val="00F6634F"/>
    <w:rsid w:val="00F72EDF"/>
    <w:rsid w:val="00F81E2D"/>
    <w:rsid w:val="00F8405F"/>
    <w:rsid w:val="00F94C46"/>
    <w:rsid w:val="00F96BF6"/>
    <w:rsid w:val="00FA0D34"/>
    <w:rsid w:val="00FB60BC"/>
    <w:rsid w:val="00FC442C"/>
    <w:rsid w:val="00FF6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AC2EF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50CC8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7C1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FirstParagraph"/>
    <w:link w:val="Heading2Char"/>
    <w:uiPriority w:val="9"/>
    <w:unhideWhenUsed/>
    <w:qFormat/>
    <w:rsid w:val="0055285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638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7367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C47367"/>
  </w:style>
  <w:style w:type="paragraph" w:styleId="Footer">
    <w:name w:val="footer"/>
    <w:basedOn w:val="Normal"/>
    <w:link w:val="FooterChar"/>
    <w:uiPriority w:val="99"/>
    <w:unhideWhenUsed/>
    <w:rsid w:val="00C47367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C47367"/>
  </w:style>
  <w:style w:type="character" w:styleId="Hyperlink">
    <w:name w:val="Hyperlink"/>
    <w:basedOn w:val="DefaultParagraphFont"/>
    <w:uiPriority w:val="99"/>
    <w:unhideWhenUsed/>
    <w:rsid w:val="00A615B9"/>
    <w:rPr>
      <w:color w:val="0563C1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5864D2"/>
  </w:style>
  <w:style w:type="character" w:customStyle="1" w:styleId="Heading1Char">
    <w:name w:val="Heading 1 Char"/>
    <w:basedOn w:val="DefaultParagraphFont"/>
    <w:link w:val="Heading1"/>
    <w:uiPriority w:val="9"/>
    <w:rsid w:val="00E67C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700E"/>
    <w:pPr>
      <w:numPr>
        <w:ilvl w:val="1"/>
      </w:numPr>
      <w:spacing w:after="240"/>
      <w:jc w:val="center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53700E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BodyText">
    <w:name w:val="Body Text"/>
    <w:basedOn w:val="Normal"/>
    <w:link w:val="BodyTextChar"/>
    <w:uiPriority w:val="99"/>
    <w:unhideWhenUsed/>
    <w:rsid w:val="0053700E"/>
    <w:pPr>
      <w:spacing w:after="120"/>
    </w:pPr>
    <w:rPr>
      <w:rFonts w:asciiTheme="minorHAnsi" w:eastAsiaTheme="minorHAnsi" w:hAnsiTheme="minorHAnsi" w:cstheme="minorBidi"/>
    </w:rPr>
  </w:style>
  <w:style w:type="character" w:customStyle="1" w:styleId="BodyTextChar">
    <w:name w:val="Body Text Char"/>
    <w:basedOn w:val="DefaultParagraphFont"/>
    <w:link w:val="BodyText"/>
    <w:uiPriority w:val="99"/>
    <w:rsid w:val="0053700E"/>
  </w:style>
  <w:style w:type="character" w:customStyle="1" w:styleId="Heading2Char">
    <w:name w:val="Heading 2 Char"/>
    <w:basedOn w:val="DefaultParagraphFont"/>
    <w:link w:val="Heading2"/>
    <w:uiPriority w:val="9"/>
    <w:rsid w:val="00552856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ListBullet">
    <w:name w:val="List Bullet"/>
    <w:basedOn w:val="Normal"/>
    <w:uiPriority w:val="99"/>
    <w:unhideWhenUsed/>
    <w:rsid w:val="0091153E"/>
    <w:pPr>
      <w:numPr>
        <w:numId w:val="11"/>
      </w:numPr>
      <w:tabs>
        <w:tab w:val="clear" w:pos="360"/>
      </w:tabs>
      <w:ind w:left="720"/>
      <w:contextualSpacing/>
    </w:pPr>
    <w:rPr>
      <w:rFonts w:asciiTheme="minorHAnsi" w:eastAsiaTheme="minorHAnsi" w:hAnsiTheme="minorHAnsi" w:cstheme="minorBidi"/>
    </w:rPr>
  </w:style>
  <w:style w:type="paragraph" w:customStyle="1" w:styleId="FirstParagraph">
    <w:name w:val="First Paragraph"/>
    <w:basedOn w:val="Normal"/>
    <w:next w:val="BodyText"/>
    <w:qFormat/>
    <w:rsid w:val="0053700E"/>
    <w:pPr>
      <w:spacing w:after="120"/>
    </w:pPr>
    <w:rPr>
      <w:rFonts w:asciiTheme="minorHAnsi" w:eastAsiaTheme="minorHAnsi" w:hAnsiTheme="minorHAnsi" w:cstheme="minorBidi"/>
    </w:rPr>
  </w:style>
  <w:style w:type="paragraph" w:styleId="ListBullet2">
    <w:name w:val="List Bullet 2"/>
    <w:basedOn w:val="Normal"/>
    <w:uiPriority w:val="99"/>
    <w:unhideWhenUsed/>
    <w:rsid w:val="0091153E"/>
    <w:pPr>
      <w:numPr>
        <w:numId w:val="10"/>
      </w:numPr>
      <w:tabs>
        <w:tab w:val="clear" w:pos="720"/>
      </w:tabs>
      <w:ind w:left="108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86389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2C82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2C82"/>
    <w:rPr>
      <w:rFonts w:ascii="Times New Roma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AE22F5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AE22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mailto:sales@AuricSystems.com" TargetMode="External"/><Relationship Id="rId2" Type="http://schemas.openxmlformats.org/officeDocument/2006/relationships/hyperlink" Target="http://www.AuricSystems.com" TargetMode="External"/><Relationship Id="rId1" Type="http://schemas.openxmlformats.org/officeDocument/2006/relationships/hyperlink" Target="mailto:sales@AuricSystems.com" TargetMode="External"/><Relationship Id="rId5" Type="http://schemas.openxmlformats.org/officeDocument/2006/relationships/image" Target="media/image1.png"/><Relationship Id="rId4" Type="http://schemas.openxmlformats.org/officeDocument/2006/relationships/hyperlink" Target="http://www.AuricSystems.com" TargetMode="External"/></Relationships>
</file>

<file path=word/_rels/footer3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hyperlink" Target="http://www.AppropriateSolutions.com" TargetMode="External"/><Relationship Id="rId1" Type="http://schemas.openxmlformats.org/officeDocument/2006/relationships/hyperlink" Target="http://www.AppropriateSolutions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rgacote/Library/Group%20Containers/UBF8T346G9.Office/User%20Content.localized/Templates.localized/Auric%20Letterhea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467DF92-1F80-9447-BE45-B2C49A503B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Auric Letterhead.dotx</Template>
  <TotalTime>29</TotalTime>
  <Pages>1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Cote</dc:creator>
  <cp:keywords/>
  <dc:description/>
  <cp:lastModifiedBy>Raymond Cote</cp:lastModifiedBy>
  <cp:revision>16</cp:revision>
  <cp:lastPrinted>2017-10-09T13:30:00Z</cp:lastPrinted>
  <dcterms:created xsi:type="dcterms:W3CDTF">2017-10-09T13:30:00Z</dcterms:created>
  <dcterms:modified xsi:type="dcterms:W3CDTF">2022-03-15T14:46:00Z</dcterms:modified>
</cp:coreProperties>
</file>